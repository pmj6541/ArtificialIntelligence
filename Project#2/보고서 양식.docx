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8D3B" w14:textId="77777777" w:rsidR="009012B2" w:rsidRDefault="009012B2" w:rsidP="00094F85">
      <w:pPr>
        <w:pStyle w:val="a3"/>
        <w:jc w:val="center"/>
      </w:pPr>
      <w:r>
        <w:t>[</w:t>
      </w:r>
      <w:r>
        <w:rPr>
          <w:rFonts w:hint="eastAsia"/>
        </w:rPr>
        <w:t>P</w:t>
      </w:r>
      <w:r>
        <w:t>roject #</w:t>
      </w:r>
      <w:r w:rsidR="005C3152">
        <w:t>2</w:t>
      </w:r>
      <w:r>
        <w:t>]</w:t>
      </w:r>
    </w:p>
    <w:p w14:paraId="516D2F59" w14:textId="172AD906" w:rsidR="009012B2" w:rsidRDefault="001E41AC" w:rsidP="00094F85">
      <w:pPr>
        <w:spacing w:after="0"/>
        <w:jc w:val="center"/>
      </w:pPr>
      <w:r w:rsidRPr="001E41AC">
        <w:rPr>
          <w:color w:val="000000" w:themeColor="text1"/>
          <w:sz w:val="56"/>
          <w:szCs w:val="56"/>
        </w:rPr>
        <w:t>Deep Learning for Image Classification with EM Algorithms</w:t>
      </w:r>
    </w:p>
    <w:p w14:paraId="64BE3D53" w14:textId="77777777" w:rsidR="009012B2" w:rsidRPr="001E41AC" w:rsidRDefault="009012B2" w:rsidP="00094F85">
      <w:pPr>
        <w:spacing w:after="0"/>
        <w:jc w:val="center"/>
      </w:pPr>
    </w:p>
    <w:p w14:paraId="71438ABE" w14:textId="77777777" w:rsidR="009012B2" w:rsidRDefault="009012B2" w:rsidP="00094F85">
      <w:pPr>
        <w:spacing w:after="0"/>
        <w:jc w:val="center"/>
      </w:pPr>
    </w:p>
    <w:p w14:paraId="472E82F3" w14:textId="77777777" w:rsidR="00094F85" w:rsidRPr="009012B2" w:rsidRDefault="009012B2" w:rsidP="00094F85">
      <w:pPr>
        <w:spacing w:after="0"/>
        <w:jc w:val="center"/>
        <w:rPr>
          <w:sz w:val="40"/>
        </w:rPr>
      </w:pPr>
      <w:r w:rsidRPr="009012B2">
        <w:rPr>
          <w:sz w:val="40"/>
        </w:rPr>
        <w:t>[</w:t>
      </w:r>
      <w:r w:rsidR="00AF2337">
        <w:rPr>
          <w:rFonts w:hint="eastAsia"/>
          <w:sz w:val="40"/>
        </w:rPr>
        <w:t>T</w:t>
      </w:r>
      <w:r w:rsidR="00AF2337">
        <w:rPr>
          <w:sz w:val="40"/>
        </w:rPr>
        <w:t>eam Name (#</w:t>
      </w:r>
      <w:r w:rsidR="00A80797">
        <w:rPr>
          <w:rFonts w:hint="eastAsia"/>
          <w:sz w:val="40"/>
        </w:rPr>
        <w:t>팀</w:t>
      </w:r>
      <w:r w:rsidR="00AF2337">
        <w:rPr>
          <w:sz w:val="40"/>
        </w:rPr>
        <w:t>)</w:t>
      </w:r>
      <w:r w:rsidRPr="009012B2">
        <w:rPr>
          <w:rFonts w:hint="eastAsia"/>
          <w:sz w:val="40"/>
        </w:rPr>
        <w:t>]</w:t>
      </w:r>
    </w:p>
    <w:p w14:paraId="5E627BB8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03311AB6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0DDA7BEE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11D11BB4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1E208263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6036DA11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3358B0AB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65"/>
        <w:gridCol w:w="1261"/>
        <w:gridCol w:w="2411"/>
        <w:gridCol w:w="992"/>
        <w:gridCol w:w="2947"/>
      </w:tblGrid>
      <w:tr w:rsidR="009012B2" w14:paraId="0954B3DD" w14:textId="77777777" w:rsidTr="009012B2">
        <w:tc>
          <w:tcPr>
            <w:tcW w:w="1965" w:type="dxa"/>
          </w:tcPr>
          <w:p w14:paraId="6C7E5893" w14:textId="77777777" w:rsidR="009012B2" w:rsidRDefault="009012B2">
            <w:pPr>
              <w:rPr>
                <w:lang w:val="ko-KR"/>
              </w:rPr>
            </w:pPr>
          </w:p>
        </w:tc>
        <w:tc>
          <w:tcPr>
            <w:tcW w:w="1261" w:type="dxa"/>
          </w:tcPr>
          <w:p w14:paraId="4618F20B" w14:textId="77777777" w:rsidR="009012B2" w:rsidRPr="009012B2" w:rsidRDefault="009012B2" w:rsidP="009012B2">
            <w:pPr>
              <w:jc w:val="center"/>
              <w:rPr>
                <w:b/>
                <w:lang w:val="ko-KR"/>
              </w:rPr>
            </w:pPr>
            <w:r w:rsidRPr="009012B2">
              <w:rPr>
                <w:rFonts w:hint="eastAsia"/>
                <w:b/>
                <w:lang w:val="ko-KR"/>
              </w:rPr>
              <w:t>이름</w:t>
            </w:r>
          </w:p>
        </w:tc>
        <w:tc>
          <w:tcPr>
            <w:tcW w:w="2411" w:type="dxa"/>
          </w:tcPr>
          <w:p w14:paraId="460A668A" w14:textId="77777777" w:rsidR="009012B2" w:rsidRPr="009012B2" w:rsidRDefault="009012B2" w:rsidP="009012B2">
            <w:pPr>
              <w:jc w:val="center"/>
              <w:rPr>
                <w:b/>
                <w:lang w:val="ko-KR"/>
              </w:rPr>
            </w:pPr>
            <w:r w:rsidRPr="009012B2">
              <w:rPr>
                <w:rFonts w:hint="eastAsia"/>
                <w:b/>
                <w:lang w:val="ko-KR"/>
              </w:rPr>
              <w:t>학번</w:t>
            </w:r>
          </w:p>
        </w:tc>
        <w:tc>
          <w:tcPr>
            <w:tcW w:w="992" w:type="dxa"/>
          </w:tcPr>
          <w:p w14:paraId="180C8E1B" w14:textId="77777777" w:rsidR="009012B2" w:rsidRPr="009012B2" w:rsidRDefault="009012B2" w:rsidP="009012B2">
            <w:pPr>
              <w:jc w:val="center"/>
              <w:rPr>
                <w:b/>
                <w:lang w:val="ko-KR"/>
              </w:rPr>
            </w:pPr>
            <w:r>
              <w:rPr>
                <w:rFonts w:hint="eastAsia"/>
                <w:b/>
                <w:lang w:val="ko-KR"/>
              </w:rPr>
              <w:t>학년</w:t>
            </w:r>
          </w:p>
        </w:tc>
        <w:tc>
          <w:tcPr>
            <w:tcW w:w="2947" w:type="dxa"/>
          </w:tcPr>
          <w:p w14:paraId="34B470B6" w14:textId="77777777" w:rsidR="009012B2" w:rsidRPr="009012B2" w:rsidRDefault="009012B2" w:rsidP="009012B2">
            <w:pPr>
              <w:jc w:val="center"/>
              <w:rPr>
                <w:b/>
                <w:lang w:val="ko-KR"/>
              </w:rPr>
            </w:pPr>
            <w:proofErr w:type="spellStart"/>
            <w:r w:rsidRPr="009012B2">
              <w:rPr>
                <w:rFonts w:hint="eastAsia"/>
                <w:b/>
                <w:lang w:val="ko-KR"/>
              </w:rPr>
              <w:t>E</w:t>
            </w:r>
            <w:r>
              <w:rPr>
                <w:b/>
                <w:lang w:val="ko-KR"/>
              </w:rPr>
              <w:t>-</w:t>
            </w:r>
            <w:r w:rsidRPr="009012B2">
              <w:rPr>
                <w:b/>
                <w:lang w:val="ko-KR"/>
              </w:rPr>
              <w:t>mail</w:t>
            </w:r>
            <w:proofErr w:type="spellEnd"/>
          </w:p>
        </w:tc>
      </w:tr>
      <w:tr w:rsidR="009012B2" w14:paraId="78F5ED3F" w14:textId="77777777" w:rsidTr="009012B2">
        <w:tc>
          <w:tcPr>
            <w:tcW w:w="1965" w:type="dxa"/>
          </w:tcPr>
          <w:p w14:paraId="1184CC2D" w14:textId="77777777" w:rsidR="009012B2" w:rsidRDefault="009012B2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팀장</w:t>
            </w:r>
          </w:p>
        </w:tc>
        <w:tc>
          <w:tcPr>
            <w:tcW w:w="1261" w:type="dxa"/>
          </w:tcPr>
          <w:p w14:paraId="2E99983D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411" w:type="dxa"/>
          </w:tcPr>
          <w:p w14:paraId="55723759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992" w:type="dxa"/>
          </w:tcPr>
          <w:p w14:paraId="19C22D59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947" w:type="dxa"/>
          </w:tcPr>
          <w:p w14:paraId="495264E8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</w:tr>
      <w:tr w:rsidR="009012B2" w14:paraId="1507EA9B" w14:textId="77777777" w:rsidTr="009012B2">
        <w:tc>
          <w:tcPr>
            <w:tcW w:w="1965" w:type="dxa"/>
          </w:tcPr>
          <w:p w14:paraId="0D9B8958" w14:textId="77777777" w:rsidR="009012B2" w:rsidRDefault="009012B2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조원1</w:t>
            </w:r>
          </w:p>
        </w:tc>
        <w:tc>
          <w:tcPr>
            <w:tcW w:w="1261" w:type="dxa"/>
          </w:tcPr>
          <w:p w14:paraId="22F0A766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411" w:type="dxa"/>
          </w:tcPr>
          <w:p w14:paraId="0552B0E6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992" w:type="dxa"/>
          </w:tcPr>
          <w:p w14:paraId="50592DE9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947" w:type="dxa"/>
          </w:tcPr>
          <w:p w14:paraId="084332FE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</w:tr>
      <w:tr w:rsidR="009012B2" w14:paraId="016A09CA" w14:textId="77777777" w:rsidTr="009012B2">
        <w:tc>
          <w:tcPr>
            <w:tcW w:w="1965" w:type="dxa"/>
          </w:tcPr>
          <w:p w14:paraId="6BBFF5DA" w14:textId="77777777" w:rsidR="009012B2" w:rsidRDefault="009012B2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조원2</w:t>
            </w:r>
          </w:p>
        </w:tc>
        <w:tc>
          <w:tcPr>
            <w:tcW w:w="1261" w:type="dxa"/>
          </w:tcPr>
          <w:p w14:paraId="3E479937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411" w:type="dxa"/>
          </w:tcPr>
          <w:p w14:paraId="5BCDB7E8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992" w:type="dxa"/>
          </w:tcPr>
          <w:p w14:paraId="7E1532D1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947" w:type="dxa"/>
          </w:tcPr>
          <w:p w14:paraId="0E4B7F94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</w:tr>
      <w:tr w:rsidR="009012B2" w14:paraId="09B7B6A6" w14:textId="77777777" w:rsidTr="009012B2">
        <w:tc>
          <w:tcPr>
            <w:tcW w:w="1965" w:type="dxa"/>
          </w:tcPr>
          <w:p w14:paraId="5C0646A0" w14:textId="77777777" w:rsidR="009012B2" w:rsidRDefault="009012B2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조원3</w:t>
            </w:r>
          </w:p>
        </w:tc>
        <w:tc>
          <w:tcPr>
            <w:tcW w:w="1261" w:type="dxa"/>
          </w:tcPr>
          <w:p w14:paraId="77D04376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411" w:type="dxa"/>
          </w:tcPr>
          <w:p w14:paraId="0BB8FB49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992" w:type="dxa"/>
          </w:tcPr>
          <w:p w14:paraId="528CC4E8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947" w:type="dxa"/>
          </w:tcPr>
          <w:p w14:paraId="7D6AEA9E" w14:textId="77777777" w:rsidR="009012B2" w:rsidRDefault="009012B2" w:rsidP="009012B2">
            <w:pPr>
              <w:jc w:val="center"/>
              <w:rPr>
                <w:lang w:val="ko-KR"/>
              </w:rPr>
            </w:pPr>
          </w:p>
        </w:tc>
      </w:tr>
    </w:tbl>
    <w:p w14:paraId="67E6AC89" w14:textId="77777777" w:rsidR="00C8059F" w:rsidRDefault="0089094B" w:rsidP="00C8059F">
      <w:pPr>
        <w:pStyle w:val="1"/>
        <w:rPr>
          <w:lang w:val="ko-KR"/>
        </w:rPr>
      </w:pPr>
      <w:proofErr w:type="spellStart"/>
      <w:r>
        <w:rPr>
          <w:lang w:val="ko-KR"/>
        </w:rPr>
        <w:lastRenderedPageBreak/>
        <w:t>Introduction</w:t>
      </w:r>
      <w:proofErr w:type="spellEnd"/>
    </w:p>
    <w:p w14:paraId="1775E062" w14:textId="77777777" w:rsidR="009012B2" w:rsidRPr="009012B2" w:rsidRDefault="009012B2" w:rsidP="009012B2">
      <w:pPr>
        <w:rPr>
          <w:lang w:val="ko-KR"/>
        </w:rPr>
      </w:pPr>
    </w:p>
    <w:p w14:paraId="202DD690" w14:textId="77777777" w:rsidR="00C8059F" w:rsidRDefault="0048254C" w:rsidP="0089094B">
      <w:pPr>
        <w:pStyle w:val="1"/>
        <w:rPr>
          <w:lang w:val="ko-KR"/>
        </w:rPr>
      </w:pPr>
      <w:proofErr w:type="spellStart"/>
      <w:r>
        <w:rPr>
          <w:rFonts w:hint="eastAsia"/>
          <w:lang w:val="ko-KR"/>
        </w:rPr>
        <w:t>Main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Structure</w:t>
      </w:r>
      <w:proofErr w:type="spellEnd"/>
    </w:p>
    <w:p w14:paraId="198D0651" w14:textId="77777777" w:rsidR="00A7604D" w:rsidRDefault="006234D3" w:rsidP="009012B2">
      <w:pPr>
        <w:rPr>
          <w:lang w:val="ko-KR"/>
        </w:rPr>
      </w:pPr>
      <w:r>
        <w:rPr>
          <w:rFonts w:hint="eastAsia"/>
          <w:lang w:val="ko-KR"/>
        </w:rPr>
        <w:t xml:space="preserve"> </w:t>
      </w:r>
    </w:p>
    <w:p w14:paraId="52380726" w14:textId="77777777" w:rsidR="0089094B" w:rsidRDefault="005C3152" w:rsidP="0089094B">
      <w:pPr>
        <w:pStyle w:val="1"/>
        <w:rPr>
          <w:lang w:val="ko-KR"/>
        </w:rPr>
      </w:pPr>
      <w:proofErr w:type="spellStart"/>
      <w:r>
        <w:rPr>
          <w:lang w:val="ko-KR"/>
        </w:rPr>
        <w:t>Training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the</w:t>
      </w:r>
      <w:proofErr w:type="spellEnd"/>
      <w:r>
        <w:rPr>
          <w:lang w:val="ko-KR"/>
        </w:rPr>
        <w:t xml:space="preserve"> Network</w:t>
      </w:r>
    </w:p>
    <w:p w14:paraId="4A771FB6" w14:textId="77777777" w:rsidR="0089094B" w:rsidRDefault="0089094B" w:rsidP="0089094B">
      <w:pPr>
        <w:rPr>
          <w:lang w:val="ko-KR"/>
        </w:rPr>
      </w:pPr>
    </w:p>
    <w:p w14:paraId="570859F7" w14:textId="77777777" w:rsidR="0089094B" w:rsidRDefault="005C3152" w:rsidP="00094F85">
      <w:pPr>
        <w:pStyle w:val="1"/>
        <w:rPr>
          <w:lang w:val="ko-KR"/>
        </w:rPr>
      </w:pPr>
      <w:proofErr w:type="spellStart"/>
      <w:r>
        <w:rPr>
          <w:lang w:val="ko-KR"/>
        </w:rPr>
        <w:t>Experimental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Results</w:t>
      </w:r>
      <w:proofErr w:type="spellEnd"/>
    </w:p>
    <w:p w14:paraId="76703231" w14:textId="77777777" w:rsidR="005C3152" w:rsidRPr="003A4A46" w:rsidRDefault="005C3152" w:rsidP="005C3152">
      <w:pPr>
        <w:pStyle w:val="2"/>
        <w:numPr>
          <w:ilvl w:val="1"/>
          <w:numId w:val="1"/>
        </w:numPr>
      </w:pPr>
      <w:r>
        <w:rPr>
          <w:rFonts w:hint="eastAsia"/>
        </w:rPr>
        <w:t>Test Environment</w:t>
      </w:r>
    </w:p>
    <w:p w14:paraId="49427D5B" w14:textId="77777777" w:rsidR="00EF6DB4" w:rsidRPr="00EF6DB4" w:rsidRDefault="00EF6DB4" w:rsidP="00EF6DB4">
      <w:pPr>
        <w:rPr>
          <w:lang w:val="ko-KR"/>
        </w:rPr>
      </w:pPr>
    </w:p>
    <w:p w14:paraId="16CFFA22" w14:textId="77777777" w:rsidR="003A4A46" w:rsidRPr="005C3152" w:rsidRDefault="005C3152" w:rsidP="005C3152">
      <w:pPr>
        <w:pStyle w:val="1"/>
        <w:rPr>
          <w:lang w:val="ko-KR"/>
        </w:rPr>
      </w:pPr>
      <w:proofErr w:type="spellStart"/>
      <w:r>
        <w:rPr>
          <w:lang w:val="ko-KR"/>
        </w:rPr>
        <w:t>Ablation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Studies</w:t>
      </w:r>
      <w:proofErr w:type="spellEnd"/>
    </w:p>
    <w:p w14:paraId="43BB974F" w14:textId="77777777" w:rsidR="00863204" w:rsidRPr="00D55B76" w:rsidRDefault="00863204" w:rsidP="009012B2"/>
    <w:p w14:paraId="0EA88AF1" w14:textId="77777777" w:rsidR="002064E4" w:rsidRDefault="00094F85" w:rsidP="002064E4">
      <w:pPr>
        <w:pStyle w:val="1"/>
        <w:rPr>
          <w:lang w:val="ko-KR"/>
        </w:rPr>
      </w:pPr>
      <w:proofErr w:type="spellStart"/>
      <w:r>
        <w:rPr>
          <w:rFonts w:hint="eastAsia"/>
          <w:lang w:val="ko-KR"/>
        </w:rPr>
        <w:t>Discussion</w:t>
      </w:r>
      <w:proofErr w:type="spellEnd"/>
      <w:r w:rsidR="009012B2">
        <w:rPr>
          <w:lang w:val="ko-KR"/>
        </w:rPr>
        <w:t xml:space="preserve"> </w:t>
      </w:r>
      <w:r w:rsidR="009012B2">
        <w:rPr>
          <w:rFonts w:hint="eastAsia"/>
          <w:lang w:val="ko-KR"/>
        </w:rPr>
        <w:t>a</w:t>
      </w:r>
      <w:r w:rsidR="009012B2">
        <w:rPr>
          <w:lang w:val="ko-KR"/>
        </w:rPr>
        <w:t xml:space="preserve">nd </w:t>
      </w:r>
      <w:proofErr w:type="spellStart"/>
      <w:r w:rsidR="009012B2">
        <w:rPr>
          <w:lang w:val="ko-KR"/>
        </w:rPr>
        <w:t>Conclusion</w:t>
      </w:r>
      <w:proofErr w:type="spellEnd"/>
    </w:p>
    <w:p w14:paraId="72E6FFD6" w14:textId="77777777" w:rsidR="00B86BB1" w:rsidRDefault="00B86BB1" w:rsidP="009012B2">
      <w:pPr>
        <w:rPr>
          <w:lang w:val="ko-KR"/>
        </w:rPr>
      </w:pPr>
    </w:p>
    <w:p w14:paraId="22F1AF1A" w14:textId="77777777" w:rsidR="00AF2337" w:rsidRDefault="00AF2337" w:rsidP="009012B2">
      <w:pPr>
        <w:rPr>
          <w:lang w:val="ko-KR"/>
        </w:rPr>
      </w:pPr>
    </w:p>
    <w:p w14:paraId="2CD743C0" w14:textId="77777777" w:rsidR="00AF2337" w:rsidRDefault="00AF2337" w:rsidP="009012B2">
      <w:pPr>
        <w:rPr>
          <w:lang w:val="ko-KR"/>
        </w:rPr>
      </w:pPr>
    </w:p>
    <w:p w14:paraId="594EE548" w14:textId="77777777" w:rsidR="00AF2337" w:rsidRDefault="00AF2337" w:rsidP="009012B2">
      <w:pPr>
        <w:rPr>
          <w:lang w:val="ko-KR"/>
        </w:rPr>
      </w:pPr>
    </w:p>
    <w:p w14:paraId="42BECE67" w14:textId="77777777" w:rsidR="00AF2337" w:rsidRPr="006E6E96" w:rsidRDefault="00AF2337" w:rsidP="009012B2">
      <w:pPr>
        <w:rPr>
          <w:i/>
          <w:u w:val="single"/>
          <w:lang w:val="ko-KR"/>
        </w:rPr>
      </w:pPr>
      <w:r w:rsidRPr="00AF2337">
        <w:rPr>
          <w:rFonts w:hint="eastAsia"/>
          <w:i/>
          <w:lang w:val="ko-KR"/>
        </w:rPr>
        <w:t xml:space="preserve">→ </w:t>
      </w:r>
      <w:r w:rsidRPr="006E6E96">
        <w:rPr>
          <w:rFonts w:hint="eastAsia"/>
          <w:i/>
          <w:u w:val="single"/>
          <w:lang w:val="ko-KR"/>
        </w:rPr>
        <w:t xml:space="preserve">표지를 제외한 각 </w:t>
      </w:r>
      <w:proofErr w:type="spellStart"/>
      <w:r w:rsidRPr="006E6E96">
        <w:rPr>
          <w:i/>
          <w:u w:val="single"/>
          <w:lang w:val="ko-KR"/>
        </w:rPr>
        <w:t>Chapter</w:t>
      </w:r>
      <w:proofErr w:type="spellEnd"/>
      <w:r w:rsidRPr="006E6E96">
        <w:rPr>
          <w:rFonts w:hint="eastAsia"/>
          <w:i/>
          <w:u w:val="single"/>
          <w:lang w:val="ko-KR"/>
        </w:rPr>
        <w:t xml:space="preserve"> 및 </w:t>
      </w:r>
      <w:r w:rsidR="0051465C" w:rsidRPr="006E6E96">
        <w:rPr>
          <w:rFonts w:hint="eastAsia"/>
          <w:i/>
          <w:u w:val="single"/>
          <w:lang w:val="ko-KR"/>
        </w:rPr>
        <w:t>하위 구성</w:t>
      </w:r>
      <w:r w:rsidRPr="006E6E96">
        <w:rPr>
          <w:rFonts w:hint="eastAsia"/>
          <w:i/>
          <w:u w:val="single"/>
          <w:lang w:val="ko-KR"/>
        </w:rPr>
        <w:t>은 자율적으로 작성</w:t>
      </w:r>
      <w:r w:rsidR="00CB56C5" w:rsidRPr="006E6E96">
        <w:rPr>
          <w:rFonts w:hint="eastAsia"/>
          <w:i/>
          <w:u w:val="single"/>
          <w:lang w:val="ko-KR"/>
        </w:rPr>
        <w:t>함</w:t>
      </w:r>
    </w:p>
    <w:sectPr w:rsidR="00AF2337" w:rsidRPr="006E6E96" w:rsidSect="00CA53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E3D3" w14:textId="77777777" w:rsidR="00CC44E6" w:rsidRDefault="00CC44E6" w:rsidP="00CB0F32">
      <w:pPr>
        <w:spacing w:after="0" w:line="240" w:lineRule="auto"/>
      </w:pPr>
      <w:r>
        <w:separator/>
      </w:r>
    </w:p>
  </w:endnote>
  <w:endnote w:type="continuationSeparator" w:id="0">
    <w:p w14:paraId="454205C2" w14:textId="77777777" w:rsidR="00CC44E6" w:rsidRDefault="00CC44E6" w:rsidP="00CB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E4E3" w14:textId="77777777" w:rsidR="00CC44E6" w:rsidRDefault="00CC44E6" w:rsidP="00CB0F32">
      <w:pPr>
        <w:spacing w:after="0" w:line="240" w:lineRule="auto"/>
      </w:pPr>
      <w:r>
        <w:separator/>
      </w:r>
    </w:p>
  </w:footnote>
  <w:footnote w:type="continuationSeparator" w:id="0">
    <w:p w14:paraId="73CBA02F" w14:textId="77777777" w:rsidR="00CC44E6" w:rsidRDefault="00CC44E6" w:rsidP="00CB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71B"/>
    <w:multiLevelType w:val="hybridMultilevel"/>
    <w:tmpl w:val="558E799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1B1B0B"/>
    <w:multiLevelType w:val="hybridMultilevel"/>
    <w:tmpl w:val="5AEA2D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9E4F04"/>
    <w:multiLevelType w:val="hybridMultilevel"/>
    <w:tmpl w:val="19BE13CA"/>
    <w:lvl w:ilvl="0" w:tplc="04090009">
      <w:start w:val="1"/>
      <w:numFmt w:val="bullet"/>
      <w:lvlText w:val=""/>
      <w:lvlJc w:val="left"/>
      <w:pPr>
        <w:ind w:left="88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890496"/>
    <w:multiLevelType w:val="hybridMultilevel"/>
    <w:tmpl w:val="74B856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E9733E"/>
    <w:multiLevelType w:val="hybridMultilevel"/>
    <w:tmpl w:val="A5AE91D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747E25"/>
    <w:multiLevelType w:val="hybridMultilevel"/>
    <w:tmpl w:val="49D6E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8D2BFE"/>
    <w:multiLevelType w:val="hybridMultilevel"/>
    <w:tmpl w:val="C246A3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E312155"/>
    <w:multiLevelType w:val="hybridMultilevel"/>
    <w:tmpl w:val="D45EA5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DE0C62"/>
    <w:multiLevelType w:val="hybridMultilevel"/>
    <w:tmpl w:val="4FA611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60463408">
    <w:abstractNumId w:val="3"/>
  </w:num>
  <w:num w:numId="2" w16cid:durableId="2075657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9946407">
    <w:abstractNumId w:val="3"/>
  </w:num>
  <w:num w:numId="4" w16cid:durableId="1995453446">
    <w:abstractNumId w:val="3"/>
  </w:num>
  <w:num w:numId="5" w16cid:durableId="1701324165">
    <w:abstractNumId w:val="3"/>
  </w:num>
  <w:num w:numId="6" w16cid:durableId="121576685">
    <w:abstractNumId w:val="3"/>
  </w:num>
  <w:num w:numId="7" w16cid:durableId="745565971">
    <w:abstractNumId w:val="3"/>
  </w:num>
  <w:num w:numId="8" w16cid:durableId="2099712105">
    <w:abstractNumId w:val="3"/>
  </w:num>
  <w:num w:numId="9" w16cid:durableId="1702898628">
    <w:abstractNumId w:val="3"/>
  </w:num>
  <w:num w:numId="10" w16cid:durableId="1496843835">
    <w:abstractNumId w:val="3"/>
  </w:num>
  <w:num w:numId="11" w16cid:durableId="1608269710">
    <w:abstractNumId w:val="3"/>
  </w:num>
  <w:num w:numId="12" w16cid:durableId="1755585152">
    <w:abstractNumId w:val="3"/>
  </w:num>
  <w:num w:numId="13" w16cid:durableId="1374309582">
    <w:abstractNumId w:val="2"/>
  </w:num>
  <w:num w:numId="14" w16cid:durableId="635529579">
    <w:abstractNumId w:val="5"/>
  </w:num>
  <w:num w:numId="15" w16cid:durableId="147136354">
    <w:abstractNumId w:val="0"/>
  </w:num>
  <w:num w:numId="16" w16cid:durableId="1523057797">
    <w:abstractNumId w:val="8"/>
  </w:num>
  <w:num w:numId="17" w16cid:durableId="1422994733">
    <w:abstractNumId w:val="7"/>
  </w:num>
  <w:num w:numId="18" w16cid:durableId="435561356">
    <w:abstractNumId w:val="6"/>
  </w:num>
  <w:num w:numId="19" w16cid:durableId="1843548619">
    <w:abstractNumId w:val="4"/>
  </w:num>
  <w:num w:numId="20" w16cid:durableId="1810782413">
    <w:abstractNumId w:val="1"/>
  </w:num>
  <w:num w:numId="21" w16cid:durableId="1451632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59F"/>
    <w:rsid w:val="000066A7"/>
    <w:rsid w:val="00032DE5"/>
    <w:rsid w:val="000576A2"/>
    <w:rsid w:val="00066B56"/>
    <w:rsid w:val="00081CE0"/>
    <w:rsid w:val="00094F85"/>
    <w:rsid w:val="000E418E"/>
    <w:rsid w:val="00185378"/>
    <w:rsid w:val="001D3372"/>
    <w:rsid w:val="001E41AC"/>
    <w:rsid w:val="00201CC3"/>
    <w:rsid w:val="00203422"/>
    <w:rsid w:val="002064E4"/>
    <w:rsid w:val="0021618D"/>
    <w:rsid w:val="00224D25"/>
    <w:rsid w:val="002A5A44"/>
    <w:rsid w:val="002F4F06"/>
    <w:rsid w:val="00326C27"/>
    <w:rsid w:val="00355B22"/>
    <w:rsid w:val="00375796"/>
    <w:rsid w:val="003A4A46"/>
    <w:rsid w:val="003E2A5E"/>
    <w:rsid w:val="004618D1"/>
    <w:rsid w:val="0048254C"/>
    <w:rsid w:val="004B2EE0"/>
    <w:rsid w:val="004B3281"/>
    <w:rsid w:val="004B3BE5"/>
    <w:rsid w:val="0050782D"/>
    <w:rsid w:val="0051465C"/>
    <w:rsid w:val="00515E1F"/>
    <w:rsid w:val="0057275B"/>
    <w:rsid w:val="00580460"/>
    <w:rsid w:val="005C3152"/>
    <w:rsid w:val="005E2225"/>
    <w:rsid w:val="006056E6"/>
    <w:rsid w:val="00614B8C"/>
    <w:rsid w:val="006234D3"/>
    <w:rsid w:val="00625B7F"/>
    <w:rsid w:val="00685F11"/>
    <w:rsid w:val="006867E7"/>
    <w:rsid w:val="006A56E0"/>
    <w:rsid w:val="006E5590"/>
    <w:rsid w:val="006E6E96"/>
    <w:rsid w:val="007124EA"/>
    <w:rsid w:val="00773FD4"/>
    <w:rsid w:val="007B2072"/>
    <w:rsid w:val="007E5E80"/>
    <w:rsid w:val="007F4304"/>
    <w:rsid w:val="00862323"/>
    <w:rsid w:val="00863204"/>
    <w:rsid w:val="0089094B"/>
    <w:rsid w:val="008C0A05"/>
    <w:rsid w:val="008C767F"/>
    <w:rsid w:val="008F10BB"/>
    <w:rsid w:val="009012B2"/>
    <w:rsid w:val="009A0162"/>
    <w:rsid w:val="009B0FF6"/>
    <w:rsid w:val="009B1162"/>
    <w:rsid w:val="009F58D9"/>
    <w:rsid w:val="00A00D06"/>
    <w:rsid w:val="00A15A9A"/>
    <w:rsid w:val="00A305DA"/>
    <w:rsid w:val="00A34817"/>
    <w:rsid w:val="00A7604D"/>
    <w:rsid w:val="00A80797"/>
    <w:rsid w:val="00A87BE1"/>
    <w:rsid w:val="00A91297"/>
    <w:rsid w:val="00AA54BA"/>
    <w:rsid w:val="00AF2337"/>
    <w:rsid w:val="00B203CF"/>
    <w:rsid w:val="00B358CE"/>
    <w:rsid w:val="00B71BF0"/>
    <w:rsid w:val="00B775AC"/>
    <w:rsid w:val="00B86BB1"/>
    <w:rsid w:val="00BB63E2"/>
    <w:rsid w:val="00BE7EFA"/>
    <w:rsid w:val="00C42147"/>
    <w:rsid w:val="00C42416"/>
    <w:rsid w:val="00C47AF4"/>
    <w:rsid w:val="00C8059F"/>
    <w:rsid w:val="00CA5384"/>
    <w:rsid w:val="00CB0F32"/>
    <w:rsid w:val="00CB3730"/>
    <w:rsid w:val="00CB4391"/>
    <w:rsid w:val="00CB56C5"/>
    <w:rsid w:val="00CC44E6"/>
    <w:rsid w:val="00CC5F3D"/>
    <w:rsid w:val="00D10BC3"/>
    <w:rsid w:val="00D472FA"/>
    <w:rsid w:val="00D50521"/>
    <w:rsid w:val="00D55B76"/>
    <w:rsid w:val="00D80692"/>
    <w:rsid w:val="00D9769B"/>
    <w:rsid w:val="00DA2268"/>
    <w:rsid w:val="00E00022"/>
    <w:rsid w:val="00E1003D"/>
    <w:rsid w:val="00E27E70"/>
    <w:rsid w:val="00E31231"/>
    <w:rsid w:val="00E370B8"/>
    <w:rsid w:val="00E964F0"/>
    <w:rsid w:val="00ED159E"/>
    <w:rsid w:val="00EE7554"/>
    <w:rsid w:val="00EF22DD"/>
    <w:rsid w:val="00EF6DB4"/>
    <w:rsid w:val="00F06C68"/>
    <w:rsid w:val="00F21B71"/>
    <w:rsid w:val="00FD5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65C87"/>
  <w15:docId w15:val="{70B82B45-54F1-4EFD-9439-5DA2A03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2DD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38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538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538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538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538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538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538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rsid w:val="00CA53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sid w:val="00CA5384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53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CA53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5384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CA5384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CA53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CA53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CA53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rsid w:val="00CA53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sid w:val="00CA53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rsid w:val="00CA53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sid w:val="00CA5384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rsid w:val="00CA5384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rsid w:val="00CA5384"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rsid w:val="00CA5384"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paragraph" w:styleId="af4">
    <w:name w:val="Balloon Text"/>
    <w:basedOn w:val="a"/>
    <w:link w:val="Char3"/>
    <w:uiPriority w:val="99"/>
    <w:semiHidden/>
    <w:unhideWhenUsed/>
    <w:rsid w:val="00C805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C8059F"/>
    <w:rPr>
      <w:rFonts w:asciiTheme="majorHAnsi" w:eastAsiaTheme="majorEastAsia" w:hAnsiTheme="majorHAnsi" w:cstheme="majorBidi"/>
      <w:sz w:val="18"/>
      <w:szCs w:val="18"/>
    </w:rPr>
  </w:style>
  <w:style w:type="table" w:styleId="af5">
    <w:name w:val="Table Grid"/>
    <w:basedOn w:val="a1"/>
    <w:uiPriority w:val="39"/>
    <w:rsid w:val="00E2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Char4"/>
    <w:uiPriority w:val="99"/>
    <w:unhideWhenUsed/>
    <w:rsid w:val="00CB0F3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6"/>
    <w:uiPriority w:val="99"/>
    <w:rsid w:val="00CB0F32"/>
    <w:rPr>
      <w:rFonts w:ascii="맑은 고딕" w:eastAsia="맑은 고딕" w:hAnsi="맑은 고딕" w:cs="맑은 고딕"/>
    </w:rPr>
  </w:style>
  <w:style w:type="paragraph" w:styleId="af7">
    <w:name w:val="footer"/>
    <w:basedOn w:val="a"/>
    <w:link w:val="Char5"/>
    <w:uiPriority w:val="99"/>
    <w:unhideWhenUsed/>
    <w:rsid w:val="00CB0F3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7"/>
    <w:uiPriority w:val="99"/>
    <w:rsid w:val="00CB0F32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young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C:\Users\Minyoung\AppData\Roaming\Microsoft\Templates\보고서 디자인(비어 있음).dotx</Template>
  <TotalTime>339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Minyoung</dc:creator>
  <cp:lastModifiedBy>남 광운</cp:lastModifiedBy>
  <cp:revision>30</cp:revision>
  <dcterms:created xsi:type="dcterms:W3CDTF">2014-06-04T13:37:00Z</dcterms:created>
  <dcterms:modified xsi:type="dcterms:W3CDTF">2022-05-17T14:08:00Z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